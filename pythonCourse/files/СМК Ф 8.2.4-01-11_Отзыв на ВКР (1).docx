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692"/>
        <w:gridCol w:w="6878"/>
      </w:tblGrid>
      <w:tr w:rsidR="009C73D9" w:rsidRPr="00807554" w14:paraId="656A397C" w14:textId="77777777" w:rsidTr="006A5353">
        <w:tc>
          <w:tcPr>
            <w:tcW w:w="2692" w:type="dxa"/>
          </w:tcPr>
          <w:p w14:paraId="327CEA1B" w14:textId="77777777" w:rsidR="009C73D9" w:rsidRPr="00807554" w:rsidRDefault="009C73D9" w:rsidP="006A5353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7D2DE9AB" w14:textId="77777777" w:rsidR="009C73D9" w:rsidRPr="00807554" w:rsidRDefault="00520E68" w:rsidP="006A5353">
            <w:pPr>
              <w:jc w:val="both"/>
            </w:pPr>
            <w:r>
              <w:t>информационных технологий</w:t>
            </w:r>
          </w:p>
        </w:tc>
      </w:tr>
      <w:tr w:rsidR="009C73D9" w:rsidRPr="00807554" w14:paraId="35E2B05D" w14:textId="77777777" w:rsidTr="006A5353">
        <w:tc>
          <w:tcPr>
            <w:tcW w:w="2692" w:type="dxa"/>
          </w:tcPr>
          <w:p w14:paraId="372C2755" w14:textId="77777777" w:rsidR="009C73D9" w:rsidRPr="00807554" w:rsidRDefault="002F7D93" w:rsidP="006A5353">
            <w:pPr>
              <w:jc w:val="both"/>
            </w:pPr>
            <w:r>
              <w:t>Направление подготовки (с</w:t>
            </w:r>
            <w:r w:rsidR="009C73D9"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33EDC730" w14:textId="77777777" w:rsidR="009C73D9" w:rsidRDefault="009C73D9" w:rsidP="006A5353">
            <w:pPr>
              <w:jc w:val="both"/>
            </w:pPr>
          </w:p>
          <w:p w14:paraId="43FF5813" w14:textId="77777777" w:rsidR="00E979FE" w:rsidRPr="00807554" w:rsidRDefault="00E979FE" w:rsidP="006A5353">
            <w:pPr>
              <w:jc w:val="both"/>
            </w:pPr>
            <w:r>
              <w:t>09.03.04 Программная инженерия</w:t>
            </w:r>
          </w:p>
        </w:tc>
      </w:tr>
      <w:tr w:rsidR="009C73D9" w:rsidRPr="00807554" w14:paraId="12F48086" w14:textId="77777777" w:rsidTr="006A5353">
        <w:tc>
          <w:tcPr>
            <w:tcW w:w="2692" w:type="dxa"/>
          </w:tcPr>
          <w:p w14:paraId="5494A2FF" w14:textId="77777777" w:rsidR="009C73D9" w:rsidRPr="00807554" w:rsidRDefault="009C73D9" w:rsidP="006A5353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653DE7DA" w14:textId="77777777" w:rsidR="009C73D9" w:rsidRPr="00807554" w:rsidRDefault="00520E68" w:rsidP="006A5353">
            <w:pPr>
              <w:jc w:val="both"/>
            </w:pPr>
            <w:r>
              <w:t>Математическое и программное обеспечение ЭВМ</w:t>
            </w:r>
          </w:p>
        </w:tc>
      </w:tr>
    </w:tbl>
    <w:p w14:paraId="48F33E7D" w14:textId="77777777" w:rsidR="009C73D9" w:rsidRDefault="009C73D9" w:rsidP="009C73D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B128E3" w14:textId="77777777" w:rsidR="009C73D9" w:rsidRPr="00F507B7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ОТЗЫВ НАУЧНОГО РУКОВОДИТЕЛЯ</w:t>
      </w:r>
    </w:p>
    <w:p w14:paraId="457A6062" w14:textId="77777777" w:rsidR="009C73D9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 ВЫПУСКНОЙ КВАЛИФИКАЦИОННОЙ РАБОТЕ</w:t>
      </w:r>
    </w:p>
    <w:p w14:paraId="02D07A3B" w14:textId="77777777" w:rsidR="009C73D9" w:rsidRDefault="009C73D9" w:rsidP="009C73D9"/>
    <w:p w14:paraId="12EDC8C2" w14:textId="77777777" w:rsidR="009C73D9" w:rsidRDefault="009C73D9" w:rsidP="009C73D9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4D88D73B" w14:textId="77777777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473B6B1B" w14:textId="4BBA1383" w:rsidR="009C73D9" w:rsidRPr="00807554" w:rsidRDefault="00313C8E" w:rsidP="006A5353">
            <w:pPr>
              <w:jc w:val="both"/>
            </w:pPr>
            <w:r>
              <w:t>Ульянова Александра Сергеевича</w:t>
            </w:r>
          </w:p>
        </w:tc>
      </w:tr>
      <w:tr w:rsidR="009C73D9" w:rsidRPr="00807554" w14:paraId="79761617" w14:textId="77777777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14:paraId="15B5C5E8" w14:textId="77777777"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фамилия, имя, отчество</w:t>
            </w:r>
          </w:p>
        </w:tc>
      </w:tr>
      <w:tr w:rsidR="009C73D9" w:rsidRPr="00807554" w14:paraId="57AC47BB" w14:textId="77777777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423A7521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0C4D42C4" w14:textId="77777777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0748BB7C" w14:textId="6BFF248C" w:rsidR="009C73D9" w:rsidRPr="00807554" w:rsidRDefault="00313C8E" w:rsidP="006A5353">
            <w:pPr>
              <w:jc w:val="both"/>
            </w:pPr>
            <w:r>
              <w:t>1ПИб-01-2оп-21</w:t>
            </w:r>
          </w:p>
        </w:tc>
      </w:tr>
      <w:tr w:rsidR="009C73D9" w:rsidRPr="00807554" w14:paraId="28AF1EB0" w14:textId="77777777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14:paraId="0B070DF5" w14:textId="77777777"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группа</w:t>
            </w:r>
          </w:p>
        </w:tc>
      </w:tr>
    </w:tbl>
    <w:p w14:paraId="6138FFA1" w14:textId="77777777" w:rsidR="009C73D9" w:rsidRDefault="009C73D9" w:rsidP="009C73D9">
      <w:pPr>
        <w:jc w:val="both"/>
      </w:pPr>
    </w:p>
    <w:p w14:paraId="62B3BE72" w14:textId="77777777" w:rsidR="009C73D9" w:rsidRDefault="009C73D9" w:rsidP="009C73D9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5B40EB80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49DF807" w14:textId="3857C3BA" w:rsidR="009C73D9" w:rsidRPr="00807554" w:rsidRDefault="00313C8E" w:rsidP="006A5353">
            <w:pPr>
              <w:jc w:val="both"/>
            </w:pPr>
            <w:r>
              <w:t>Разработка программного обеспечения «Стипендии ЧГУ»: серверная часть</w:t>
            </w:r>
          </w:p>
        </w:tc>
      </w:tr>
      <w:tr w:rsidR="009C73D9" w:rsidRPr="00807554" w14:paraId="1F786560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49767DD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6DA969B7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8D5D06A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7C58590A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7499150" w14:textId="77777777" w:rsidR="009C73D9" w:rsidRPr="00807554" w:rsidRDefault="009C73D9" w:rsidP="006A5353">
            <w:pPr>
              <w:jc w:val="both"/>
            </w:pPr>
          </w:p>
        </w:tc>
      </w:tr>
    </w:tbl>
    <w:p w14:paraId="645CD090" w14:textId="77777777" w:rsidR="009C73D9" w:rsidRPr="00066AFA" w:rsidRDefault="009C73D9" w:rsidP="009C73D9">
      <w:pPr>
        <w:jc w:val="both"/>
      </w:pPr>
    </w:p>
    <w:p w14:paraId="57BA0EEF" w14:textId="77777777" w:rsidR="009C73D9" w:rsidRPr="00066AFA" w:rsidRDefault="009C73D9" w:rsidP="009C73D9">
      <w:pPr>
        <w:jc w:val="both"/>
      </w:pPr>
      <w:r w:rsidRPr="00066AFA">
        <w:rPr>
          <w:i/>
        </w:rPr>
        <w:t>В отзыве следует указать з</w:t>
      </w:r>
      <w:r w:rsidRPr="00066AFA"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67358C00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7DBD2E0" w14:textId="77777777" w:rsidR="009C73D9" w:rsidRPr="00807554" w:rsidRDefault="009C73D9" w:rsidP="00520E68">
            <w:pPr>
              <w:spacing w:line="480" w:lineRule="auto"/>
              <w:jc w:val="both"/>
            </w:pPr>
          </w:p>
        </w:tc>
      </w:tr>
      <w:tr w:rsidR="009C73D9" w:rsidRPr="00807554" w14:paraId="618AF031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C48D7C9" w14:textId="77777777" w:rsidR="009C73D9" w:rsidRPr="00807554" w:rsidRDefault="009C73D9" w:rsidP="00520E68">
            <w:pPr>
              <w:spacing w:line="480" w:lineRule="auto"/>
              <w:jc w:val="both"/>
            </w:pPr>
          </w:p>
        </w:tc>
      </w:tr>
      <w:tr w:rsidR="009C73D9" w:rsidRPr="00807554" w14:paraId="2BE7ACA7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A2D6E28" w14:textId="77777777" w:rsidR="009C73D9" w:rsidRPr="00807554" w:rsidRDefault="009C73D9" w:rsidP="00520E68">
            <w:pPr>
              <w:spacing w:line="480" w:lineRule="auto"/>
              <w:jc w:val="both"/>
            </w:pPr>
          </w:p>
        </w:tc>
      </w:tr>
      <w:tr w:rsidR="009C73D9" w:rsidRPr="00807554" w14:paraId="6E4C95AA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1D75E61" w14:textId="77777777" w:rsidR="009C73D9" w:rsidRPr="00807554" w:rsidRDefault="009C73D9" w:rsidP="00520E68">
            <w:pPr>
              <w:spacing w:line="480" w:lineRule="auto"/>
              <w:jc w:val="both"/>
            </w:pPr>
          </w:p>
        </w:tc>
      </w:tr>
      <w:tr w:rsidR="00520E68" w:rsidRPr="00807554" w14:paraId="79444F27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B16804A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4F975443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C9D74D1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3942B334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B885C1D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4429A3B9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EE1B6AB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5F666BDB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C7AD5BD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1CD16D78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744933C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15E29786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961540F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73E9D464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0DB9B84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6B7EB6C6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C85FE6E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073E026B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736AAA9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2F4572DD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0EF816F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3ECF3117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65465B9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312B2FF6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D9B12C1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6676D823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0DBAC88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7C148656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84EA4C8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582B9532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A7290D9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08E50B19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B077A21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2D2713AA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5E78005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1DCFA288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F2A1E0C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6F4F8B55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19AEBA9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1748FD73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9A12D05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5434AB09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62FD614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1FFD26FE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3925615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640F50E4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DCD9D10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085262F9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A9F321D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60865AA0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BAB952A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1206618C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D4F9B52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  <w:tr w:rsidR="00520E68" w:rsidRPr="00807554" w14:paraId="33EE1B37" w14:textId="77777777" w:rsidTr="00520E6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9D8F9A6" w14:textId="77777777" w:rsidR="00520E68" w:rsidRPr="00807554" w:rsidRDefault="00520E68" w:rsidP="00520E68">
            <w:pPr>
              <w:spacing w:line="480" w:lineRule="auto"/>
              <w:jc w:val="both"/>
            </w:pPr>
          </w:p>
        </w:tc>
      </w:tr>
    </w:tbl>
    <w:p w14:paraId="5096D283" w14:textId="77777777" w:rsidR="009C73D9" w:rsidRPr="00066AFA" w:rsidRDefault="009C73D9" w:rsidP="009C73D9">
      <w:pPr>
        <w:jc w:val="both"/>
      </w:pPr>
    </w:p>
    <w:p w14:paraId="4516DB02" w14:textId="77777777" w:rsidR="009C73D9" w:rsidRPr="00066AFA" w:rsidRDefault="009C73D9" w:rsidP="009C73D9">
      <w:pPr>
        <w:pStyle w:val="a5"/>
        <w:spacing w:after="0"/>
      </w:pPr>
      <w:r w:rsidRPr="00066AFA"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67"/>
        <w:gridCol w:w="6903"/>
      </w:tblGrid>
      <w:tr w:rsidR="009C73D9" w:rsidRPr="00807554" w14:paraId="11614126" w14:textId="77777777" w:rsidTr="006A5353">
        <w:tc>
          <w:tcPr>
            <w:tcW w:w="2726" w:type="dxa"/>
          </w:tcPr>
          <w:p w14:paraId="18DCB964" w14:textId="77777777" w:rsidR="009C73D9" w:rsidRPr="00807554" w:rsidRDefault="009C73D9" w:rsidP="006A5353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66C0E6C0" w14:textId="5F30B09A" w:rsidR="009C73D9" w:rsidRPr="00807554" w:rsidRDefault="00313C8E" w:rsidP="006A5353">
            <w:pPr>
              <w:jc w:val="both"/>
            </w:pPr>
            <w:r>
              <w:t>Сальникова Ольга Сергеевна</w:t>
            </w:r>
          </w:p>
        </w:tc>
      </w:tr>
      <w:tr w:rsidR="009C73D9" w:rsidRPr="00807554" w14:paraId="1CF3DC79" w14:textId="77777777" w:rsidTr="006A5353">
        <w:tc>
          <w:tcPr>
            <w:tcW w:w="2726" w:type="dxa"/>
          </w:tcPr>
          <w:p w14:paraId="5B0D09C6" w14:textId="77777777" w:rsidR="009C73D9" w:rsidRPr="00807554" w:rsidRDefault="009C73D9" w:rsidP="006A5353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1E3CC8E6" w14:textId="45C09CFC" w:rsidR="009C73D9" w:rsidRPr="00807554" w:rsidRDefault="00313C8E" w:rsidP="006A5353">
            <w:pPr>
              <w:jc w:val="both"/>
            </w:pPr>
            <w:r>
              <w:t>Кафедра математического и программного обеспечения электронно-вычислительных машин</w:t>
            </w:r>
          </w:p>
        </w:tc>
      </w:tr>
      <w:tr w:rsidR="009C73D9" w:rsidRPr="00807554" w14:paraId="52F6144E" w14:textId="77777777" w:rsidTr="006A5353">
        <w:tc>
          <w:tcPr>
            <w:tcW w:w="2726" w:type="dxa"/>
          </w:tcPr>
          <w:p w14:paraId="525DDB48" w14:textId="77777777" w:rsidR="009C73D9" w:rsidRPr="00807554" w:rsidRDefault="009C73D9" w:rsidP="006A5353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75B24460" w14:textId="329BCAD6" w:rsidR="009C73D9" w:rsidRPr="00807554" w:rsidRDefault="00313C8E" w:rsidP="006A5353">
            <w:pPr>
              <w:jc w:val="both"/>
            </w:pPr>
            <w:r>
              <w:t>Кандидат наук</w:t>
            </w:r>
          </w:p>
        </w:tc>
      </w:tr>
      <w:tr w:rsidR="009C73D9" w:rsidRPr="00807554" w14:paraId="0F048B46" w14:textId="77777777" w:rsidTr="006A5353">
        <w:tc>
          <w:tcPr>
            <w:tcW w:w="2726" w:type="dxa"/>
          </w:tcPr>
          <w:p w14:paraId="4575D0DF" w14:textId="77777777" w:rsidR="009C73D9" w:rsidRPr="00066AFA" w:rsidRDefault="009C73D9" w:rsidP="006A5353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53DAE15D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6CCC494B" w14:textId="77777777" w:rsidTr="006A5353">
        <w:tc>
          <w:tcPr>
            <w:tcW w:w="2726" w:type="dxa"/>
          </w:tcPr>
          <w:p w14:paraId="3C5FB1C7" w14:textId="77777777" w:rsidR="009C73D9" w:rsidRPr="00066AFA" w:rsidRDefault="009C73D9" w:rsidP="006A5353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3E3405B8" w14:textId="77777777" w:rsidR="009C73D9" w:rsidRPr="00807554" w:rsidRDefault="009C73D9" w:rsidP="006A5353">
            <w:pPr>
              <w:jc w:val="both"/>
            </w:pPr>
          </w:p>
        </w:tc>
      </w:tr>
    </w:tbl>
    <w:p w14:paraId="7424C033" w14:textId="77777777" w:rsidR="008969B9" w:rsidRDefault="008969B9" w:rsidP="009C73D9">
      <w:pPr>
        <w:spacing w:line="360" w:lineRule="auto"/>
      </w:pPr>
    </w:p>
    <w:sectPr w:rsidR="008969B9" w:rsidSect="002F7D93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3AF75" w14:textId="77777777" w:rsidR="004B223C" w:rsidRDefault="004B223C" w:rsidP="002F7D93">
      <w:r>
        <w:separator/>
      </w:r>
    </w:p>
  </w:endnote>
  <w:endnote w:type="continuationSeparator" w:id="0">
    <w:p w14:paraId="5887F015" w14:textId="77777777" w:rsidR="004B223C" w:rsidRDefault="004B223C" w:rsidP="002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53C20" w14:textId="77777777" w:rsidR="004B223C" w:rsidRDefault="004B223C" w:rsidP="002F7D93">
      <w:r>
        <w:separator/>
      </w:r>
    </w:p>
  </w:footnote>
  <w:footnote w:type="continuationSeparator" w:id="0">
    <w:p w14:paraId="00A659AB" w14:textId="77777777" w:rsidR="004B223C" w:rsidRDefault="004B223C" w:rsidP="002F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6793F" w14:textId="77777777" w:rsidR="002661A6" w:rsidRPr="000725D8" w:rsidRDefault="002661A6" w:rsidP="002661A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11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2661A6" w:rsidRPr="00B16487" w14:paraId="14A27758" w14:textId="77777777" w:rsidTr="001D576C">
      <w:trPr>
        <w:jc w:val="center"/>
      </w:trPr>
      <w:tc>
        <w:tcPr>
          <w:tcW w:w="9854" w:type="dxa"/>
        </w:tcPr>
        <w:p w14:paraId="262624AE" w14:textId="77777777" w:rsidR="002661A6" w:rsidRPr="00B16487" w:rsidRDefault="002661A6" w:rsidP="001D576C">
          <w:pPr>
            <w:pStyle w:val="aa"/>
            <w:rPr>
              <w:caps/>
              <w:szCs w:val="24"/>
            </w:rPr>
          </w:pPr>
          <w:r w:rsidRPr="00B16487">
            <w:rPr>
              <w:caps/>
              <w:szCs w:val="24"/>
            </w:rPr>
            <w:t>минобрнауки россии</w:t>
          </w:r>
        </w:p>
        <w:p w14:paraId="2059E2EE" w14:textId="77777777" w:rsidR="00B50A5D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>федеральное государственное бюджетное</w:t>
          </w:r>
        </w:p>
        <w:p w14:paraId="33639562" w14:textId="77777777" w:rsidR="002661A6" w:rsidRPr="00B16487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 xml:space="preserve"> образовательное учреждение</w:t>
          </w:r>
          <w:r w:rsidR="00B50A5D">
            <w:rPr>
              <w:szCs w:val="24"/>
            </w:rPr>
            <w:t xml:space="preserve"> </w:t>
          </w:r>
          <w:r w:rsidRPr="00B16487">
            <w:rPr>
              <w:szCs w:val="24"/>
            </w:rPr>
            <w:t>высшего образования</w:t>
          </w:r>
        </w:p>
        <w:p w14:paraId="0E66B10A" w14:textId="77777777" w:rsidR="002661A6" w:rsidRPr="00B16487" w:rsidRDefault="00951DF1" w:rsidP="001D576C">
          <w:pPr>
            <w:pStyle w:val="aa"/>
          </w:pPr>
          <w:r w:rsidRPr="00B16487">
            <w:rPr>
              <w:szCs w:val="24"/>
            </w:rPr>
            <w:t>«Череповецкий государственный университет»</w:t>
          </w:r>
        </w:p>
      </w:tc>
    </w:tr>
  </w:tbl>
  <w:p w14:paraId="37C932FA" w14:textId="77777777" w:rsidR="002F7D93" w:rsidRDefault="002F7D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19768085">
    <w:abstractNumId w:val="3"/>
  </w:num>
  <w:num w:numId="2" w16cid:durableId="1340428808">
    <w:abstractNumId w:val="0"/>
  </w:num>
  <w:num w:numId="3" w16cid:durableId="2075932799">
    <w:abstractNumId w:val="1"/>
  </w:num>
  <w:num w:numId="4" w16cid:durableId="1819224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A5D"/>
    <w:rsid w:val="001D576C"/>
    <w:rsid w:val="001E7FE9"/>
    <w:rsid w:val="002661A6"/>
    <w:rsid w:val="002759DB"/>
    <w:rsid w:val="002F7D93"/>
    <w:rsid w:val="00313C8E"/>
    <w:rsid w:val="00320D70"/>
    <w:rsid w:val="004B223C"/>
    <w:rsid w:val="00520E68"/>
    <w:rsid w:val="00524F08"/>
    <w:rsid w:val="005B7973"/>
    <w:rsid w:val="006A5353"/>
    <w:rsid w:val="0071157B"/>
    <w:rsid w:val="00744517"/>
    <w:rsid w:val="00772B59"/>
    <w:rsid w:val="00791AA3"/>
    <w:rsid w:val="008969B9"/>
    <w:rsid w:val="00951DF1"/>
    <w:rsid w:val="009C73D9"/>
    <w:rsid w:val="00B16487"/>
    <w:rsid w:val="00B50A5D"/>
    <w:rsid w:val="00D34BDF"/>
    <w:rsid w:val="00DD6E74"/>
    <w:rsid w:val="00DE4C20"/>
    <w:rsid w:val="00E52B77"/>
    <w:rsid w:val="00E979FE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2C8ADF"/>
  <w15:docId w15:val="{4D5EAFB7-4BA5-4245-B772-EDA3ECBD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F7D9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1_&#1054;&#1090;&#1079;&#1099;&#1074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 xsi:nil="true"/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8044B-3C28-48B2-90F6-E14ADD99847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9A40D01C-0562-4042-880D-935CDECF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F593E-63D0-4E0B-BC90-80130636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8.2.4-01-11_Отзыв на ВКР.dot</Template>
  <TotalTime>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Alexander Nulevoy</cp:lastModifiedBy>
  <cp:revision>5</cp:revision>
  <dcterms:created xsi:type="dcterms:W3CDTF">2016-06-06T07:04:00Z</dcterms:created>
  <dcterms:modified xsi:type="dcterms:W3CDTF">2025-06-02T10:22:00Z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